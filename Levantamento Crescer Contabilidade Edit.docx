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CE2" w:rsidRDefault="00675768" w:rsidP="00675768">
      <w:pPr>
        <w:pStyle w:val="Ttulo1"/>
      </w:pPr>
      <w:r>
        <w:t>Levantamento Crescer Contabilidade</w:t>
      </w:r>
      <w:r>
        <w:br/>
        <w:t>Data: 30/04/2018</w:t>
      </w:r>
    </w:p>
    <w:p w:rsidR="003529ED" w:rsidRDefault="00675768" w:rsidP="00CB0076">
      <w:proofErr w:type="spellStart"/>
      <w:r>
        <w:t>By</w:t>
      </w:r>
      <w:proofErr w:type="spellEnd"/>
      <w:r>
        <w:t xml:space="preserve">: Diego </w:t>
      </w:r>
      <w:proofErr w:type="gramStart"/>
      <w:r>
        <w:t>e  Anthony</w:t>
      </w:r>
      <w:proofErr w:type="gramEnd"/>
    </w:p>
    <w:p w:rsidR="00675768" w:rsidRPr="00675768" w:rsidRDefault="00621B6C" w:rsidP="00675768">
      <w:r w:rsidRPr="000B72CD"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-70042</wp:posOffset>
                </wp:positionH>
                <wp:positionV relativeFrom="paragraph">
                  <wp:posOffset>262270</wp:posOffset>
                </wp:positionV>
                <wp:extent cx="4646428" cy="285750"/>
                <wp:effectExtent l="0" t="0" r="1905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6428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E2" w:rsidRPr="00A92CE2" w:rsidRDefault="00D80314" w:rsidP="00A92CE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" o:spid="_x0000_s1026" style="position:absolute;margin-left:-5.5pt;margin-top:20.65pt;width:365.8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" fillcolor="red" stroked="f" strokeweight="1pt">
                <v:textbox>
                  <w:txbxContent>
                    <w:p w:rsidR="00A92CE2" w:rsidRPr="00A92CE2" w:rsidRDefault="00D80314" w:rsidP="00A92CE2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0B72CD" w:rsidRPr="000B72CD">
        <w:rPr>
          <w:color w:val="FF0000"/>
        </w:rPr>
        <w:t>Páginas de páginas diferentes</w:t>
      </w:r>
      <w:r w:rsidR="000B72CD">
        <w:rPr>
          <w:color w:val="FF0000"/>
        </w:rPr>
        <w:t xml:space="preserve"> / diretórios</w:t>
      </w:r>
      <w:proofErr w:type="gramStart"/>
      <w:r w:rsidR="000B72CD">
        <w:rPr>
          <w:color w:val="FF0000"/>
        </w:rPr>
        <w:t>/  links</w:t>
      </w:r>
      <w:proofErr w:type="gramEnd"/>
      <w:r w:rsidR="000B72CD">
        <w:rPr>
          <w:color w:val="FF0000"/>
        </w:rPr>
        <w:t xml:space="preserve"> amigáveis dos  diretórios</w:t>
      </w:r>
    </w:p>
    <w:p w:rsidR="00AD3443" w:rsidRDefault="00A92C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</w:p>
    <w:p w:rsidR="00A92CE2" w:rsidRDefault="00A92CE2" w:rsidP="00A92CE2">
      <w:pPr>
        <w:pStyle w:val="PargrafodaLista"/>
        <w:rPr>
          <w:rFonts w:ascii="Courier New" w:hAnsi="Courier New" w:cs="Courier New"/>
        </w:rPr>
      </w:pPr>
    </w:p>
    <w:p w:rsidR="00534ACF" w:rsidRPr="00D576DF" w:rsidRDefault="00534ACF" w:rsidP="00534ACF">
      <w:pPr>
        <w:pStyle w:val="PargrafodaLista"/>
        <w:numPr>
          <w:ilvl w:val="0"/>
          <w:numId w:val="8"/>
        </w:numPr>
        <w:rPr>
          <w:rFonts w:ascii="Courier New" w:hAnsi="Courier New" w:cs="Courier New"/>
          <w:color w:val="00B050"/>
        </w:rPr>
      </w:pPr>
      <w:r w:rsidRPr="00D576DF">
        <w:rPr>
          <w:rFonts w:ascii="Courier New" w:hAnsi="Courier New" w:cs="Courier New"/>
          <w:color w:val="00B050"/>
        </w:rPr>
        <w:t xml:space="preserve">Inicial colocar a logo, </w:t>
      </w:r>
      <w:proofErr w:type="gramStart"/>
      <w:r w:rsidRPr="00D576DF">
        <w:rPr>
          <w:rFonts w:ascii="Courier New" w:hAnsi="Courier New" w:cs="Courier New"/>
          <w:color w:val="00B050"/>
        </w:rPr>
        <w:t>como  slogan</w:t>
      </w:r>
      <w:proofErr w:type="gramEnd"/>
      <w:r w:rsidRPr="00D576DF">
        <w:rPr>
          <w:rFonts w:ascii="Courier New" w:hAnsi="Courier New" w:cs="Courier New"/>
          <w:color w:val="00B050"/>
        </w:rPr>
        <w:t xml:space="preserve"> como titulo e colocar o telefone e  e-mail e  CRC Fabio no alto em cima do </w:t>
      </w:r>
      <w:proofErr w:type="spellStart"/>
      <w:r w:rsidRPr="00D576DF">
        <w:rPr>
          <w:rFonts w:ascii="Courier New" w:hAnsi="Courier New" w:cs="Courier New"/>
          <w:color w:val="00B050"/>
        </w:rPr>
        <w:t>nav</w:t>
      </w:r>
      <w:proofErr w:type="spellEnd"/>
      <w:r w:rsidRPr="00D576DF">
        <w:rPr>
          <w:rFonts w:ascii="Courier New" w:hAnsi="Courier New" w:cs="Courier New"/>
          <w:color w:val="00B050"/>
        </w:rPr>
        <w:t>-bar  (Exemplo:celuppi.com.br)</w:t>
      </w:r>
    </w:p>
    <w:p w:rsidR="00675768" w:rsidRDefault="00534ACF" w:rsidP="00675768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00B050"/>
        </w:rPr>
      </w:pPr>
      <w:r w:rsidRPr="00D576DF">
        <w:rPr>
          <w:rFonts w:ascii="Courier New" w:hAnsi="Courier New" w:cs="Courier New"/>
          <w:color w:val="00B050"/>
        </w:rPr>
        <w:t>logomarca a ser usada testar as opções e passar para Fabio</w:t>
      </w:r>
      <w:r w:rsidR="00675768" w:rsidRPr="00D576DF">
        <w:rPr>
          <w:rFonts w:ascii="Courier New" w:hAnsi="Courier New" w:cs="Courier New"/>
          <w:color w:val="00B050"/>
        </w:rPr>
        <w:t>.</w:t>
      </w:r>
    </w:p>
    <w:p w:rsidR="00830808" w:rsidRDefault="00830808" w:rsidP="00675768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FF0000"/>
          <w:highlight w:val="yellow"/>
        </w:rPr>
      </w:pPr>
      <w:r w:rsidRPr="00C0069A">
        <w:rPr>
          <w:rFonts w:ascii="Courier New" w:hAnsi="Courier New" w:cs="Courier New"/>
          <w:color w:val="FF0000"/>
          <w:highlight w:val="yellow"/>
        </w:rPr>
        <w:t>Alterar a</w:t>
      </w:r>
      <w:r w:rsidR="00C0069A" w:rsidRPr="00C0069A">
        <w:rPr>
          <w:rFonts w:ascii="Courier New" w:hAnsi="Courier New" w:cs="Courier New"/>
          <w:color w:val="FF0000"/>
          <w:highlight w:val="yellow"/>
        </w:rPr>
        <w:t xml:space="preserve"> </w:t>
      </w:r>
      <w:r w:rsidRPr="00C0069A">
        <w:rPr>
          <w:rFonts w:ascii="Courier New" w:hAnsi="Courier New" w:cs="Courier New"/>
          <w:color w:val="FF0000"/>
          <w:highlight w:val="yellow"/>
        </w:rPr>
        <w:t xml:space="preserve">imagem, tirar CRM </w:t>
      </w:r>
      <w:proofErr w:type="gramStart"/>
      <w:r w:rsidRPr="00C0069A">
        <w:rPr>
          <w:rFonts w:ascii="Courier New" w:hAnsi="Courier New" w:cs="Courier New"/>
          <w:color w:val="FF0000"/>
          <w:highlight w:val="yellow"/>
        </w:rPr>
        <w:t>e  colocar</w:t>
      </w:r>
      <w:proofErr w:type="gramEnd"/>
      <w:r w:rsidRPr="00C0069A">
        <w:rPr>
          <w:rFonts w:ascii="Courier New" w:hAnsi="Courier New" w:cs="Courier New"/>
          <w:color w:val="FF0000"/>
          <w:highlight w:val="yellow"/>
        </w:rPr>
        <w:t xml:space="preserve"> CRC, fazer o teste e  colocar </w:t>
      </w:r>
      <w:r w:rsidR="00C0069A" w:rsidRPr="00C0069A">
        <w:rPr>
          <w:rFonts w:ascii="Courier New" w:hAnsi="Courier New" w:cs="Courier New"/>
          <w:color w:val="FF0000"/>
          <w:highlight w:val="yellow"/>
        </w:rPr>
        <w:t xml:space="preserve">em baixo da  imagem e  do  </w:t>
      </w:r>
      <w:proofErr w:type="spellStart"/>
      <w:r w:rsidR="00C0069A" w:rsidRPr="00C0069A">
        <w:rPr>
          <w:rFonts w:ascii="Courier New" w:hAnsi="Courier New" w:cs="Courier New"/>
          <w:color w:val="FF0000"/>
          <w:highlight w:val="yellow"/>
        </w:rPr>
        <w:t>slogam</w:t>
      </w:r>
      <w:proofErr w:type="spellEnd"/>
      <w:r w:rsidR="00C0069A" w:rsidRPr="00C0069A">
        <w:rPr>
          <w:rFonts w:ascii="Courier New" w:hAnsi="Courier New" w:cs="Courier New"/>
          <w:color w:val="FF0000"/>
          <w:highlight w:val="yellow"/>
        </w:rPr>
        <w:t xml:space="preserve"> ( ver os dois e  aprovar com o  Fabio)</w:t>
      </w:r>
    </w:p>
    <w:p w:rsidR="005B5F20" w:rsidRDefault="00C0069A" w:rsidP="005B5F20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FF0000"/>
          <w:highlight w:val="yellow"/>
        </w:rPr>
      </w:pPr>
      <w:r>
        <w:rPr>
          <w:rFonts w:ascii="Courier New" w:hAnsi="Courier New" w:cs="Courier New"/>
          <w:color w:val="FF0000"/>
          <w:highlight w:val="yellow"/>
        </w:rPr>
        <w:t xml:space="preserve">Destacar mais o </w:t>
      </w:r>
      <w:proofErr w:type="spellStart"/>
      <w:r>
        <w:rPr>
          <w:rFonts w:ascii="Courier New" w:hAnsi="Courier New" w:cs="Courier New"/>
          <w:color w:val="FF0000"/>
          <w:highlight w:val="yellow"/>
        </w:rPr>
        <w:t>slogam</w:t>
      </w:r>
      <w:proofErr w:type="spellEnd"/>
      <w:r>
        <w:rPr>
          <w:rFonts w:ascii="Courier New" w:hAnsi="Courier New" w:cs="Courier New"/>
          <w:color w:val="FF0000"/>
          <w:highlight w:val="yellow"/>
        </w:rPr>
        <w:t xml:space="preserve"> e ajustar os contatos</w:t>
      </w:r>
    </w:p>
    <w:p w:rsidR="005B5F20" w:rsidRPr="005B5F20" w:rsidRDefault="005B5F20" w:rsidP="005B5F20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FF0000"/>
          <w:highlight w:val="yellow"/>
        </w:rPr>
      </w:pPr>
      <w:r>
        <w:rPr>
          <w:rFonts w:ascii="Courier New" w:hAnsi="Courier New" w:cs="Courier New"/>
          <w:color w:val="FF0000"/>
          <w:highlight w:val="yellow"/>
        </w:rPr>
        <w:t>Tirar topo a barra cinza</w:t>
      </w:r>
    </w:p>
    <w:p w:rsidR="00830808" w:rsidRPr="00830808" w:rsidRDefault="00830808" w:rsidP="00830808">
      <w:pPr>
        <w:rPr>
          <w:rFonts w:ascii="Courier New" w:hAnsi="Courier New" w:cs="Courier New"/>
          <w:color w:val="00B050"/>
        </w:rPr>
      </w:pPr>
      <w:r w:rsidRPr="00D576D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D05CC" wp14:editId="35442978">
                <wp:simplePos x="0" y="0"/>
                <wp:positionH relativeFrom="margin">
                  <wp:align>left</wp:align>
                </wp:positionH>
                <wp:positionV relativeFrom="paragraph">
                  <wp:posOffset>229252</wp:posOffset>
                </wp:positionV>
                <wp:extent cx="4582633" cy="285750"/>
                <wp:effectExtent l="0" t="0" r="889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633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2" o:spid="_x0000_s1027" style="position:absolute;margin-left:0;margin-top:18.05pt;width:360.85pt;height:22.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Empresa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75768" w:rsidRPr="00675768" w:rsidRDefault="00675768" w:rsidP="00675768">
      <w:pPr>
        <w:rPr>
          <w:rFonts w:ascii="Courier New" w:hAnsi="Courier New" w:cs="Courier New"/>
        </w:rPr>
      </w:pPr>
    </w:p>
    <w:p w:rsidR="00F14DA0" w:rsidRPr="00515941" w:rsidRDefault="00675768" w:rsidP="00FD1664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00B050"/>
        </w:rPr>
      </w:pPr>
      <w:r w:rsidRPr="00515941">
        <w:rPr>
          <w:rFonts w:ascii="Courier New" w:hAnsi="Courier New" w:cs="Courier New"/>
          <w:color w:val="00B050"/>
        </w:rPr>
        <w:t>Ver texto sobre a empresa</w:t>
      </w:r>
      <w:r w:rsidR="00F14DA0" w:rsidRPr="00515941">
        <w:rPr>
          <w:rFonts w:ascii="Courier New" w:hAnsi="Courier New" w:cs="Courier New"/>
          <w:color w:val="00B050"/>
        </w:rPr>
        <w:t xml:space="preserve"> (Fabio)</w:t>
      </w:r>
      <w:r w:rsidRPr="00515941">
        <w:rPr>
          <w:rFonts w:ascii="Courier New" w:hAnsi="Courier New" w:cs="Courier New"/>
          <w:color w:val="00B050"/>
        </w:rPr>
        <w:br/>
      </w:r>
      <w:r w:rsidR="00F14DA0" w:rsidRPr="00515941">
        <w:rPr>
          <w:rFonts w:ascii="Courier New" w:hAnsi="Courier New" w:cs="Courier New"/>
          <w:color w:val="00B050"/>
        </w:rPr>
        <w:t>Ao lado do texto</w:t>
      </w:r>
      <w:r w:rsidR="00475F7A" w:rsidRPr="00515941">
        <w:rPr>
          <w:rFonts w:ascii="Courier New" w:hAnsi="Courier New" w:cs="Courier New"/>
          <w:color w:val="00B050"/>
        </w:rPr>
        <w:t xml:space="preserve"> à esquerda</w:t>
      </w:r>
      <w:r w:rsidR="00F14DA0" w:rsidRPr="00515941">
        <w:rPr>
          <w:rFonts w:ascii="Courier New" w:hAnsi="Courier New" w:cs="Courier New"/>
          <w:color w:val="00B050"/>
        </w:rPr>
        <w:t xml:space="preserve"> uma imagem da logomarca</w:t>
      </w:r>
    </w:p>
    <w:p w:rsidR="00F14DA0" w:rsidRPr="00515941" w:rsidRDefault="00F14DA0" w:rsidP="00F14DA0">
      <w:pPr>
        <w:pStyle w:val="PargrafodaLista"/>
        <w:rPr>
          <w:rFonts w:ascii="Courier New" w:hAnsi="Courier New" w:cs="Courier New"/>
          <w:color w:val="00B050"/>
        </w:rPr>
      </w:pPr>
    </w:p>
    <w:p w:rsidR="00675768" w:rsidRPr="00515941" w:rsidRDefault="00F14DA0" w:rsidP="00FD1664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00B050"/>
        </w:rPr>
      </w:pPr>
      <w:r w:rsidRPr="00515941">
        <w:rPr>
          <w:rFonts w:ascii="Courier New" w:hAnsi="Courier New" w:cs="Courier New"/>
          <w:color w:val="00B050"/>
        </w:rPr>
        <w:t xml:space="preserve">Nossa </w:t>
      </w:r>
      <w:r w:rsidR="00675768" w:rsidRPr="00515941">
        <w:rPr>
          <w:rFonts w:ascii="Courier New" w:hAnsi="Courier New" w:cs="Courier New"/>
          <w:color w:val="00B050"/>
        </w:rPr>
        <w:t>Missão</w:t>
      </w:r>
      <w:r w:rsidRPr="00515941">
        <w:rPr>
          <w:rFonts w:ascii="Courier New" w:hAnsi="Courier New" w:cs="Courier New"/>
          <w:color w:val="00B050"/>
        </w:rPr>
        <w:t xml:space="preserve"> (Escrito sem ícones por enquanto)</w:t>
      </w:r>
    </w:p>
    <w:p w:rsidR="00675768" w:rsidRPr="00515941" w:rsidRDefault="00F14DA0" w:rsidP="00675768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00B050"/>
        </w:rPr>
      </w:pPr>
      <w:r w:rsidRPr="00515941">
        <w:rPr>
          <w:rFonts w:ascii="Courier New" w:hAnsi="Courier New" w:cs="Courier New"/>
          <w:color w:val="00B050"/>
        </w:rPr>
        <w:t xml:space="preserve">Nossa </w:t>
      </w:r>
      <w:r w:rsidR="00675768" w:rsidRPr="00515941">
        <w:rPr>
          <w:rFonts w:ascii="Courier New" w:hAnsi="Courier New" w:cs="Courier New"/>
          <w:color w:val="00B050"/>
        </w:rPr>
        <w:t>Visão:</w:t>
      </w:r>
    </w:p>
    <w:p w:rsidR="00621B6C" w:rsidRPr="00515941" w:rsidRDefault="00F14DA0" w:rsidP="00FD1664">
      <w:pPr>
        <w:pStyle w:val="PargrafodaLista"/>
        <w:numPr>
          <w:ilvl w:val="0"/>
          <w:numId w:val="1"/>
        </w:numPr>
        <w:rPr>
          <w:rFonts w:ascii="Courier New" w:hAnsi="Courier New" w:cs="Courier New"/>
          <w:color w:val="00B050"/>
        </w:rPr>
      </w:pPr>
      <w:r w:rsidRPr="00515941">
        <w:rPr>
          <w:rFonts w:ascii="Courier New" w:hAnsi="Courier New" w:cs="Courier New"/>
          <w:color w:val="00B050"/>
        </w:rPr>
        <w:t xml:space="preserve">Nossa </w:t>
      </w:r>
      <w:r w:rsidR="00675768" w:rsidRPr="00515941">
        <w:rPr>
          <w:rFonts w:ascii="Courier New" w:hAnsi="Courier New" w:cs="Courier New"/>
          <w:color w:val="00B050"/>
        </w:rPr>
        <w:t>Valores:</w:t>
      </w:r>
    </w:p>
    <w:p w:rsidR="00675768" w:rsidRDefault="00621B6C" w:rsidP="00675768">
      <w:pPr>
        <w:rPr>
          <w:rFonts w:ascii="Courier New" w:hAnsi="Courier New" w:cs="Courier New"/>
        </w:rPr>
      </w:pPr>
      <w:r w:rsidRPr="00A92CE2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2D05CC" wp14:editId="35442978">
                <wp:simplePos x="0" y="0"/>
                <wp:positionH relativeFrom="column">
                  <wp:posOffset>-27305</wp:posOffset>
                </wp:positionH>
                <wp:positionV relativeFrom="paragraph">
                  <wp:posOffset>28787</wp:posOffset>
                </wp:positionV>
                <wp:extent cx="4561367" cy="28575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367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3" o:spid="_x0000_s1028" style="position:absolute;margin-left:-2.15pt;margin-top:2.25pt;width:359.1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Serviços</w:t>
                      </w:r>
                    </w:p>
                  </w:txbxContent>
                </v:textbox>
              </v:rect>
            </w:pict>
          </mc:Fallback>
        </mc:AlternateContent>
      </w:r>
      <w:r w:rsidR="00675768">
        <w:rPr>
          <w:rFonts w:ascii="Courier New" w:hAnsi="Courier New" w:cs="Courier New"/>
        </w:rPr>
        <w:t>.</w:t>
      </w:r>
    </w:p>
    <w:p w:rsidR="00475F7A" w:rsidRDefault="00475F7A" w:rsidP="00675768">
      <w:pPr>
        <w:pStyle w:val="PargrafodaLista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A54182">
        <w:rPr>
          <w:rFonts w:ascii="Courier New" w:hAnsi="Courier New" w:cs="Courier New"/>
          <w:color w:val="00B050"/>
        </w:rPr>
        <w:t>Titulo</w:t>
      </w:r>
      <w:proofErr w:type="spellEnd"/>
      <w:r w:rsidRPr="00A54182">
        <w:rPr>
          <w:rFonts w:ascii="Courier New" w:hAnsi="Courier New" w:cs="Courier New"/>
          <w:color w:val="00B050"/>
        </w:rPr>
        <w:t xml:space="preserve"> Escrito (vai ver a quantidade de Servi</w:t>
      </w:r>
      <w:r w:rsidR="005D45D9" w:rsidRPr="00A54182">
        <w:rPr>
          <w:rFonts w:ascii="Courier New" w:hAnsi="Courier New" w:cs="Courier New"/>
          <w:color w:val="00B050"/>
        </w:rPr>
        <w:t>ç</w:t>
      </w:r>
      <w:r w:rsidRPr="00A54182">
        <w:rPr>
          <w:rFonts w:ascii="Courier New" w:hAnsi="Courier New" w:cs="Courier New"/>
          <w:color w:val="00B050"/>
        </w:rPr>
        <w:t xml:space="preserve">os </w:t>
      </w:r>
      <w:proofErr w:type="gramStart"/>
      <w:r w:rsidRPr="00A54182">
        <w:rPr>
          <w:rFonts w:ascii="Courier New" w:hAnsi="Courier New" w:cs="Courier New"/>
          <w:color w:val="00B050"/>
        </w:rPr>
        <w:t>e  colocar</w:t>
      </w:r>
      <w:proofErr w:type="gramEnd"/>
      <w:r w:rsidRPr="00A54182">
        <w:rPr>
          <w:rFonts w:ascii="Courier New" w:hAnsi="Courier New" w:cs="Courier New"/>
          <w:color w:val="00B050"/>
        </w:rPr>
        <w:t xml:space="preserve"> </w:t>
      </w:r>
      <w:r w:rsidR="00F5722C" w:rsidRPr="00A54182">
        <w:rPr>
          <w:rFonts w:ascii="Courier New" w:hAnsi="Courier New" w:cs="Courier New"/>
          <w:color w:val="00B050"/>
        </w:rPr>
        <w:t>2 serviços por linha</w:t>
      </w:r>
      <w:r w:rsidRPr="00A54182">
        <w:rPr>
          <w:rFonts w:ascii="Courier New" w:hAnsi="Courier New" w:cs="Courier New"/>
          <w:color w:val="00B050"/>
        </w:rPr>
        <w:t>)</w:t>
      </w:r>
      <w:r w:rsidR="00B133AD" w:rsidRPr="00A54182">
        <w:rPr>
          <w:rFonts w:ascii="Courier New" w:hAnsi="Courier New" w:cs="Courier New"/>
          <w:color w:val="00B050"/>
        </w:rPr>
        <w:t xml:space="preserve"> </w:t>
      </w:r>
      <w:proofErr w:type="spellStart"/>
      <w:r w:rsidR="00B133AD" w:rsidRPr="00A54182">
        <w:rPr>
          <w:rFonts w:ascii="Courier New" w:hAnsi="Courier New" w:cs="Courier New"/>
          <w:color w:val="00B050"/>
        </w:rPr>
        <w:t>qtde</w:t>
      </w:r>
      <w:proofErr w:type="spellEnd"/>
      <w:r w:rsidR="00B133AD" w:rsidRPr="00A54182">
        <w:rPr>
          <w:rFonts w:ascii="Courier New" w:hAnsi="Courier New" w:cs="Courier New"/>
          <w:color w:val="00B050"/>
        </w:rPr>
        <w:t xml:space="preserve"> serviços  vai </w:t>
      </w:r>
      <w:proofErr w:type="spellStart"/>
      <w:r w:rsidR="00B133AD" w:rsidRPr="00A54182">
        <w:rPr>
          <w:rFonts w:ascii="Courier New" w:hAnsi="Courier New" w:cs="Courier New"/>
          <w:color w:val="00B050"/>
        </w:rPr>
        <w:t>puchar</w:t>
      </w:r>
      <w:proofErr w:type="spellEnd"/>
      <w:r w:rsidR="00B133AD" w:rsidRPr="00A54182">
        <w:rPr>
          <w:rFonts w:ascii="Courier New" w:hAnsi="Courier New" w:cs="Courier New"/>
          <w:color w:val="00B050"/>
        </w:rPr>
        <w:t xml:space="preserve">  do cadastro de  serviços x  atividades</w:t>
      </w:r>
    </w:p>
    <w:p w:rsidR="005D45D9" w:rsidRPr="00B21D95" w:rsidRDefault="005D45D9" w:rsidP="00B133AD">
      <w:pPr>
        <w:pStyle w:val="PargrafodaLista"/>
        <w:numPr>
          <w:ilvl w:val="0"/>
          <w:numId w:val="2"/>
        </w:numPr>
        <w:rPr>
          <w:rFonts w:ascii="Courier New" w:hAnsi="Courier New" w:cs="Courier New"/>
          <w:color w:val="00B050"/>
        </w:rPr>
      </w:pPr>
      <w:r w:rsidRPr="00B21D95">
        <w:rPr>
          <w:rFonts w:ascii="Courier New" w:hAnsi="Courier New" w:cs="Courier New"/>
          <w:color w:val="00B050"/>
        </w:rPr>
        <w:t>Ter uma lista das atividades desenvolvidas (exemplo kemper.com.br/serviços) &lt;</w:t>
      </w:r>
      <w:proofErr w:type="spellStart"/>
      <w:r w:rsidRPr="00B21D95">
        <w:rPr>
          <w:rFonts w:ascii="Courier New" w:hAnsi="Courier New" w:cs="Courier New"/>
          <w:color w:val="00B050"/>
        </w:rPr>
        <w:t>ul</w:t>
      </w:r>
      <w:proofErr w:type="spellEnd"/>
      <w:r w:rsidRPr="00B21D95">
        <w:rPr>
          <w:rFonts w:ascii="Courier New" w:hAnsi="Courier New" w:cs="Courier New"/>
          <w:color w:val="00B050"/>
        </w:rPr>
        <w:t>&gt; com as atividades sem imagens</w:t>
      </w:r>
    </w:p>
    <w:p w:rsidR="003529ED" w:rsidRDefault="005D45D9" w:rsidP="00FD1664">
      <w:pPr>
        <w:pStyle w:val="PargrafodaLista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Poder cadastrar/editar/remover serviços e atividades,</w:t>
      </w:r>
      <w:r w:rsidR="00B133AD">
        <w:rPr>
          <w:rFonts w:ascii="Courier New" w:hAnsi="Courier New" w:cs="Courier New"/>
        </w:rPr>
        <w:t xml:space="preserve"> e </w:t>
      </w:r>
      <w:proofErr w:type="gramStart"/>
      <w:r w:rsidR="00B133AD">
        <w:rPr>
          <w:rFonts w:ascii="Courier New" w:hAnsi="Courier New" w:cs="Courier New"/>
        </w:rPr>
        <w:t>vincular  atividades</w:t>
      </w:r>
      <w:proofErr w:type="gramEnd"/>
      <w:r w:rsidR="00B133AD">
        <w:rPr>
          <w:rFonts w:ascii="Courier New" w:hAnsi="Courier New" w:cs="Courier New"/>
        </w:rPr>
        <w:t xml:space="preserve"> aos serviços, cada atividade corresponde a  um serviço somente,</w:t>
      </w:r>
      <w:r>
        <w:rPr>
          <w:rFonts w:ascii="Courier New" w:hAnsi="Courier New" w:cs="Courier New"/>
        </w:rPr>
        <w:t xml:space="preserve">  dispor isso na  tela e poder colocar uma ordem  em que os  </w:t>
      </w:r>
      <w:r w:rsidRPr="005D45D9">
        <w:rPr>
          <w:rFonts w:ascii="Courier New" w:hAnsi="Courier New" w:cs="Courier New"/>
          <w:b/>
        </w:rPr>
        <w:t>serviços</w:t>
      </w:r>
      <w:r>
        <w:rPr>
          <w:rFonts w:ascii="Courier New" w:hAnsi="Courier New" w:cs="Courier New"/>
        </w:rPr>
        <w:t xml:space="preserve"> aparecerão</w:t>
      </w:r>
      <w:r w:rsidR="00F5722C">
        <w:rPr>
          <w:rFonts w:ascii="Courier New" w:hAnsi="Courier New" w:cs="Courier New"/>
        </w:rPr>
        <w:t xml:space="preserve"> e as </w:t>
      </w:r>
      <w:r w:rsidR="00F5722C">
        <w:rPr>
          <w:rFonts w:ascii="Courier New" w:hAnsi="Courier New" w:cs="Courier New"/>
          <w:b/>
        </w:rPr>
        <w:t xml:space="preserve"> atividades </w:t>
      </w:r>
      <w:r w:rsidR="00F5722C">
        <w:rPr>
          <w:rFonts w:ascii="Courier New" w:hAnsi="Courier New" w:cs="Courier New"/>
        </w:rPr>
        <w:t xml:space="preserve"> ordem alfabética .</w:t>
      </w:r>
    </w:p>
    <w:p w:rsidR="00F5722C" w:rsidRDefault="00F5722C" w:rsidP="00FD1664">
      <w:pPr>
        <w:pStyle w:val="PargrafodaLista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Textos com limite de 100 caracteres por </w:t>
      </w:r>
      <w:proofErr w:type="gramStart"/>
      <w:r>
        <w:rPr>
          <w:rFonts w:ascii="Courier New" w:hAnsi="Courier New" w:cs="Courier New"/>
        </w:rPr>
        <w:t>causa  da</w:t>
      </w:r>
      <w:proofErr w:type="gramEnd"/>
      <w:r>
        <w:rPr>
          <w:rFonts w:ascii="Courier New" w:hAnsi="Courier New" w:cs="Courier New"/>
        </w:rPr>
        <w:t xml:space="preserve">  disposição dos  serviços na tela; Fabio vai fazer textos com 60 </w:t>
      </w:r>
      <w:proofErr w:type="spellStart"/>
      <w:r>
        <w:rPr>
          <w:rFonts w:ascii="Courier New" w:hAnsi="Courier New" w:cs="Courier New"/>
        </w:rPr>
        <w:t>caracateres</w:t>
      </w:r>
      <w:proofErr w:type="spellEnd"/>
      <w:r w:rsidR="00B133A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:rsidR="00F5722C" w:rsidRDefault="00F5722C" w:rsidP="00FD1664">
      <w:pPr>
        <w:pStyle w:val="PargrafodaLista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 um botão de marcar no cadastro para novos serviços e aparecer um </w:t>
      </w:r>
      <w:proofErr w:type="spellStart"/>
      <w:r>
        <w:rPr>
          <w:rFonts w:ascii="Courier New" w:hAnsi="Courier New" w:cs="Courier New"/>
        </w:rPr>
        <w:t>Label</w:t>
      </w:r>
      <w:proofErr w:type="spellEnd"/>
      <w:r>
        <w:rPr>
          <w:rFonts w:ascii="Courier New" w:hAnsi="Courier New" w:cs="Courier New"/>
        </w:rPr>
        <w:t xml:space="preserve"> de Novo e poder dizer quantos dias vai ficar novo.</w:t>
      </w:r>
    </w:p>
    <w:p w:rsidR="00A54182" w:rsidRDefault="00A54182" w:rsidP="00FD1664">
      <w:pPr>
        <w:pStyle w:val="PargrafodaLista"/>
        <w:numPr>
          <w:ilvl w:val="0"/>
          <w:numId w:val="2"/>
        </w:numPr>
        <w:rPr>
          <w:rFonts w:ascii="Courier New" w:hAnsi="Courier New" w:cs="Courier New"/>
          <w:highlight w:val="yellow"/>
        </w:rPr>
      </w:pPr>
      <w:r w:rsidRPr="00A54182">
        <w:rPr>
          <w:rFonts w:ascii="Courier New" w:hAnsi="Courier New" w:cs="Courier New"/>
          <w:highlight w:val="yellow"/>
        </w:rPr>
        <w:t>Ajustar o SERVIÇO centralizado</w:t>
      </w:r>
    </w:p>
    <w:p w:rsidR="00B21D95" w:rsidRDefault="00B21D95" w:rsidP="00FD1664">
      <w:pPr>
        <w:pStyle w:val="PargrafodaLista"/>
        <w:numPr>
          <w:ilvl w:val="0"/>
          <w:numId w:val="2"/>
        </w:num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lastRenderedPageBreak/>
        <w:t xml:space="preserve">Fazer um zebrado </w:t>
      </w:r>
      <w:proofErr w:type="gramStart"/>
      <w:r>
        <w:rPr>
          <w:rFonts w:ascii="Courier New" w:hAnsi="Courier New" w:cs="Courier New"/>
          <w:highlight w:val="yellow"/>
        </w:rPr>
        <w:t>de  fundo</w:t>
      </w:r>
      <w:proofErr w:type="gramEnd"/>
      <w:r>
        <w:rPr>
          <w:rFonts w:ascii="Courier New" w:hAnsi="Courier New" w:cs="Courier New"/>
          <w:highlight w:val="yellow"/>
        </w:rPr>
        <w:t xml:space="preserve"> como a </w:t>
      </w:r>
      <w:proofErr w:type="spellStart"/>
      <w:r>
        <w:rPr>
          <w:rFonts w:ascii="Courier New" w:hAnsi="Courier New" w:cs="Courier New"/>
          <w:highlight w:val="yellow"/>
        </w:rPr>
        <w:t>Kemper</w:t>
      </w:r>
      <w:proofErr w:type="spellEnd"/>
      <w:r>
        <w:rPr>
          <w:rFonts w:ascii="Courier New" w:hAnsi="Courier New" w:cs="Courier New"/>
          <w:highlight w:val="yellow"/>
        </w:rPr>
        <w:t xml:space="preserve">  tem os  serviços deles e verificar  aprovação Fabio</w:t>
      </w:r>
    </w:p>
    <w:p w:rsidR="007C74D7" w:rsidRPr="007C74D7" w:rsidRDefault="007C74D7" w:rsidP="007C74D7">
      <w:pPr>
        <w:pStyle w:val="PargrafodaLista"/>
        <w:numPr>
          <w:ilvl w:val="0"/>
          <w:numId w:val="2"/>
        </w:numPr>
        <w:rPr>
          <w:rFonts w:ascii="Courier New" w:hAnsi="Courier New" w:cs="Courier New"/>
          <w:highlight w:val="yellow"/>
        </w:rPr>
      </w:pPr>
      <w:r w:rsidRPr="007C74D7">
        <w:rPr>
          <w:rFonts w:ascii="Courier New" w:hAnsi="Courier New" w:cs="Courier New"/>
          <w:highlight w:val="yellow"/>
        </w:rPr>
        <w:t>Poder escolher a disposição das colunas,2, 3, 4 colunas</w:t>
      </w:r>
    </w:p>
    <w:p w:rsidR="00625895" w:rsidRPr="00A54182" w:rsidRDefault="00625895" w:rsidP="00FD1664">
      <w:pPr>
        <w:pStyle w:val="PargrafodaLista"/>
        <w:numPr>
          <w:ilvl w:val="0"/>
          <w:numId w:val="2"/>
        </w:numPr>
        <w:rPr>
          <w:rFonts w:ascii="Courier New" w:hAnsi="Courier New" w:cs="Courier New"/>
          <w:highlight w:val="yellow"/>
        </w:rPr>
      </w:pPr>
      <w:bookmarkStart w:id="0" w:name="_GoBack"/>
      <w:bookmarkEnd w:id="0"/>
    </w:p>
    <w:p w:rsidR="00675768" w:rsidRDefault="003529ED" w:rsidP="00675768">
      <w:pPr>
        <w:rPr>
          <w:rFonts w:ascii="Courier New" w:hAnsi="Courier New" w:cs="Courier New"/>
        </w:rPr>
      </w:pPr>
      <w:r w:rsidRPr="00A92CE2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2D05CC" wp14:editId="35442978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4561205" cy="28575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20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4" o:spid="_x0000_s1029" style="position:absolute;margin-left:0;margin-top:1pt;width:359.15pt;height:22.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Clientes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5768">
        <w:rPr>
          <w:rFonts w:ascii="Courier New" w:hAnsi="Courier New" w:cs="Courier New"/>
        </w:rPr>
        <w:t>.</w:t>
      </w:r>
    </w:p>
    <w:p w:rsidR="00675768" w:rsidRDefault="00675768">
      <w:pPr>
        <w:rPr>
          <w:rFonts w:ascii="Courier New" w:hAnsi="Courier New" w:cs="Courier New"/>
        </w:rPr>
      </w:pPr>
    </w:p>
    <w:p w:rsidR="00621B6C" w:rsidRDefault="006840F8" w:rsidP="00621B6C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Disposição </w:t>
      </w:r>
      <w:proofErr w:type="gramStart"/>
      <w:r>
        <w:rPr>
          <w:rFonts w:ascii="Courier New" w:hAnsi="Courier New" w:cs="Courier New"/>
        </w:rPr>
        <w:t>dos logomarcas</w:t>
      </w:r>
      <w:proofErr w:type="gramEnd"/>
      <w:r>
        <w:rPr>
          <w:rFonts w:ascii="Courier New" w:hAnsi="Courier New" w:cs="Courier New"/>
        </w:rPr>
        <w:t xml:space="preserve"> dos clientes em grade, </w:t>
      </w:r>
    </w:p>
    <w:p w:rsidR="006840F8" w:rsidRDefault="006840F8" w:rsidP="00621B6C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Poder escolher a disposição das colunas,2, 3, 4 colunas</w:t>
      </w:r>
    </w:p>
    <w:p w:rsidR="00AA5364" w:rsidRDefault="006840F8" w:rsidP="00FD1664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 w:rsidRPr="00AA5364">
        <w:rPr>
          <w:rFonts w:ascii="Courier New" w:hAnsi="Courier New" w:cs="Courier New"/>
        </w:rPr>
        <w:t>Poder cadastrar/editar/remover clientes,</w:t>
      </w:r>
      <w:r w:rsidRPr="006840F8">
        <w:rPr>
          <w:rFonts w:ascii="Courier New" w:hAnsi="Courier New" w:cs="Courier New"/>
        </w:rPr>
        <w:sym w:font="Wingdings" w:char="F0E0"/>
      </w:r>
      <w:r w:rsidRPr="00AA5364">
        <w:rPr>
          <w:rFonts w:ascii="Courier New" w:hAnsi="Courier New" w:cs="Courier New"/>
        </w:rPr>
        <w:t xml:space="preserve"> Nome, Imagem </w:t>
      </w:r>
      <w:proofErr w:type="gramStart"/>
      <w:r w:rsidRPr="00AA5364">
        <w:rPr>
          <w:rFonts w:ascii="Courier New" w:hAnsi="Courier New" w:cs="Courier New"/>
        </w:rPr>
        <w:t>Logo,  link</w:t>
      </w:r>
      <w:proofErr w:type="gramEnd"/>
      <w:r w:rsidRPr="00AA5364">
        <w:rPr>
          <w:rFonts w:ascii="Courier New" w:hAnsi="Courier New" w:cs="Courier New"/>
        </w:rPr>
        <w:t xml:space="preserve"> para direcionamento, </w:t>
      </w:r>
    </w:p>
    <w:p w:rsidR="00621B6C" w:rsidRPr="00AA5364" w:rsidRDefault="00621B6C" w:rsidP="00FD1664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 w:rsidRPr="00AA5364">
        <w:rPr>
          <w:rFonts w:ascii="Courier New" w:hAnsi="Courier New" w:cs="Courier New"/>
        </w:rPr>
        <w:t>A</w:t>
      </w:r>
      <w:r w:rsidR="006840F8" w:rsidRPr="00AA5364">
        <w:rPr>
          <w:rFonts w:ascii="Courier New" w:hAnsi="Courier New" w:cs="Courier New"/>
        </w:rPr>
        <w:t>o clicar sobre o cliente abrir abra uma nova página (</w:t>
      </w:r>
      <w:proofErr w:type="spellStart"/>
      <w:r w:rsidR="006840F8" w:rsidRPr="00AA5364">
        <w:rPr>
          <w:rFonts w:ascii="Courier New" w:hAnsi="Courier New" w:cs="Courier New"/>
        </w:rPr>
        <w:t>black</w:t>
      </w:r>
      <w:proofErr w:type="spellEnd"/>
      <w:r w:rsidR="006840F8" w:rsidRPr="00AA5364">
        <w:rPr>
          <w:rFonts w:ascii="Courier New" w:hAnsi="Courier New" w:cs="Courier New"/>
        </w:rPr>
        <w:t xml:space="preserve"> </w:t>
      </w:r>
      <w:proofErr w:type="spellStart"/>
      <w:r w:rsidR="006840F8" w:rsidRPr="00AA5364">
        <w:rPr>
          <w:rFonts w:ascii="Courier New" w:hAnsi="Courier New" w:cs="Courier New"/>
        </w:rPr>
        <w:t>page</w:t>
      </w:r>
      <w:proofErr w:type="spellEnd"/>
      <w:r w:rsidR="006840F8" w:rsidRPr="00AA5364">
        <w:rPr>
          <w:rFonts w:ascii="Courier New" w:hAnsi="Courier New" w:cs="Courier New"/>
        </w:rPr>
        <w:t>)</w:t>
      </w:r>
    </w:p>
    <w:p w:rsidR="00621B6C" w:rsidRDefault="00621B6C" w:rsidP="006840F8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Link site</w:t>
      </w:r>
      <w:r w:rsidR="006840F8">
        <w:rPr>
          <w:rFonts w:ascii="Courier New" w:hAnsi="Courier New" w:cs="Courier New"/>
        </w:rPr>
        <w:t xml:space="preserve"> opcional</w:t>
      </w:r>
    </w:p>
    <w:p w:rsidR="00621B6C" w:rsidRPr="00AA5364" w:rsidRDefault="00AA5364" w:rsidP="00AA5364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Imagem vai ser </w:t>
      </w:r>
      <w:r w:rsidR="00A37828">
        <w:rPr>
          <w:rFonts w:ascii="Courier New" w:hAnsi="Courier New" w:cs="Courier New"/>
        </w:rPr>
        <w:t>de preferência</w:t>
      </w:r>
      <w:r>
        <w:rPr>
          <w:rFonts w:ascii="Courier New" w:hAnsi="Courier New" w:cs="Courier New"/>
        </w:rPr>
        <w:t xml:space="preserve"> quadrada</w:t>
      </w:r>
      <w:r w:rsidR="00621B6C" w:rsidRPr="00AA5364">
        <w:rPr>
          <w:rFonts w:ascii="Courier New" w:hAnsi="Courier New" w:cs="Courier New"/>
        </w:rPr>
        <w:br/>
      </w:r>
    </w:p>
    <w:p w:rsidR="00621B6C" w:rsidRDefault="00621B6C" w:rsidP="00621B6C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 w:rsidRPr="00A92C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8F4DD" wp14:editId="5C469AB3">
                <wp:simplePos x="0" y="0"/>
                <wp:positionH relativeFrom="column">
                  <wp:posOffset>-70042</wp:posOffset>
                </wp:positionH>
                <wp:positionV relativeFrom="paragraph">
                  <wp:posOffset>-27925</wp:posOffset>
                </wp:positionV>
                <wp:extent cx="4603898" cy="285750"/>
                <wp:effectExtent l="0" t="0" r="635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898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B6C" w:rsidRPr="00A92CE2" w:rsidRDefault="00621B6C" w:rsidP="00621B6C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 xml:space="preserve">Representantes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28F4DD" id="Retângulo 8" o:spid="_x0000_s1030" style="position:absolute;left:0;text-align:left;margin-left:-5.5pt;margin-top:-2.2pt;width:362.5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" fillcolor="red" stroked="f" strokeweight="1pt">
                <v:textbox>
                  <w:txbxContent>
                    <w:p w:rsidR="00621B6C" w:rsidRPr="00A92CE2" w:rsidRDefault="00621B6C" w:rsidP="00621B6C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 xml:space="preserve">Representantes </w:t>
                      </w:r>
                    </w:p>
                  </w:txbxContent>
                </v:textbox>
              </v:rect>
            </w:pict>
          </mc:Fallback>
        </mc:AlternateContent>
      </w:r>
      <w:r w:rsidRPr="00621B6C">
        <w:rPr>
          <w:rFonts w:ascii="Courier New" w:hAnsi="Courier New" w:cs="Courier New"/>
        </w:rPr>
        <w:t>.</w:t>
      </w:r>
    </w:p>
    <w:p w:rsidR="00621B6C" w:rsidRDefault="00621B6C" w:rsidP="00621B6C">
      <w:pPr>
        <w:rPr>
          <w:rFonts w:ascii="Courier New" w:hAnsi="Courier New" w:cs="Courier New"/>
        </w:rPr>
      </w:pPr>
    </w:p>
    <w:p w:rsidR="00621B6C" w:rsidRDefault="00A37828" w:rsidP="00621B6C">
      <w:pPr>
        <w:pStyle w:val="PargrafodaLista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Poder adicionar</w:t>
      </w:r>
      <w:r w:rsidR="00621B6C">
        <w:rPr>
          <w:rFonts w:ascii="Courier New" w:hAnsi="Courier New" w:cs="Courier New"/>
        </w:rPr>
        <w:t>/remover pelo painel</w:t>
      </w:r>
    </w:p>
    <w:p w:rsidR="00AA5364" w:rsidRPr="00AA5364" w:rsidRDefault="00AA5364" w:rsidP="00AA5364">
      <w:pPr>
        <w:pStyle w:val="PargrafodaLista"/>
        <w:rPr>
          <w:rFonts w:ascii="Courier New" w:hAnsi="Courier New" w:cs="Courier New"/>
        </w:rPr>
      </w:pPr>
    </w:p>
    <w:p w:rsidR="00AA5364" w:rsidRDefault="00AA5364" w:rsidP="00621B6C">
      <w:pPr>
        <w:pStyle w:val="PargrafodaLista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Nome, Cidade </w:t>
      </w:r>
      <w:proofErr w:type="gramStart"/>
      <w:r>
        <w:rPr>
          <w:rFonts w:ascii="Courier New" w:hAnsi="Courier New" w:cs="Courier New"/>
        </w:rPr>
        <w:t>( em</w:t>
      </w:r>
      <w:proofErr w:type="gramEnd"/>
      <w:r>
        <w:rPr>
          <w:rFonts w:ascii="Courier New" w:hAnsi="Courier New" w:cs="Courier New"/>
        </w:rPr>
        <w:t xml:space="preserve"> destaque), telefone, </w:t>
      </w:r>
      <w:proofErr w:type="spellStart"/>
      <w:r>
        <w:rPr>
          <w:rFonts w:ascii="Courier New" w:hAnsi="Courier New" w:cs="Courier New"/>
        </w:rPr>
        <w:t>email</w:t>
      </w:r>
      <w:proofErr w:type="spellEnd"/>
      <w:r>
        <w:rPr>
          <w:rFonts w:ascii="Courier New" w:hAnsi="Courier New" w:cs="Courier New"/>
        </w:rPr>
        <w:t xml:space="preserve">, </w:t>
      </w:r>
    </w:p>
    <w:p w:rsidR="00AA5364" w:rsidRPr="00AA5364" w:rsidRDefault="00AA5364" w:rsidP="00AA5364">
      <w:pPr>
        <w:pStyle w:val="PargrafodaLista"/>
        <w:rPr>
          <w:rFonts w:ascii="Courier New" w:hAnsi="Courier New" w:cs="Courier New"/>
        </w:rPr>
      </w:pPr>
    </w:p>
    <w:p w:rsidR="00AA5364" w:rsidRDefault="00AA5364" w:rsidP="00621B6C">
      <w:pPr>
        <w:pStyle w:val="PargrafodaLista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Agrupamento dos representantes por Cidade</w:t>
      </w:r>
    </w:p>
    <w:p w:rsidR="00AA5364" w:rsidRPr="00AA5364" w:rsidRDefault="00AA5364" w:rsidP="00AA5364">
      <w:pPr>
        <w:pStyle w:val="PargrafodaLista"/>
        <w:rPr>
          <w:rFonts w:ascii="Courier New" w:hAnsi="Courier New" w:cs="Courier New"/>
        </w:rPr>
      </w:pPr>
    </w:p>
    <w:p w:rsidR="00AA5364" w:rsidRDefault="00AA5364" w:rsidP="00621B6C">
      <w:pPr>
        <w:pStyle w:val="PargrafodaLista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Ordem de disposição de Cidade alfabética</w:t>
      </w:r>
    </w:p>
    <w:p w:rsidR="00621B6C" w:rsidRPr="00621B6C" w:rsidRDefault="00621B6C" w:rsidP="00621B6C">
      <w:pPr>
        <w:pStyle w:val="PargrafodaLista"/>
        <w:spacing w:line="240" w:lineRule="auto"/>
        <w:rPr>
          <w:rFonts w:ascii="Courier New" w:hAnsi="Courier New" w:cs="Courier New"/>
        </w:rPr>
      </w:pPr>
    </w:p>
    <w:p w:rsidR="00675768" w:rsidRDefault="00621B6C" w:rsidP="00675768">
      <w:pPr>
        <w:rPr>
          <w:rFonts w:ascii="Courier New" w:hAnsi="Courier New" w:cs="Courier New"/>
        </w:rPr>
      </w:pPr>
      <w:r w:rsidRPr="00A92CE2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2D05CC" wp14:editId="35442978">
                <wp:simplePos x="0" y="0"/>
                <wp:positionH relativeFrom="column">
                  <wp:posOffset>-70043</wp:posOffset>
                </wp:positionH>
                <wp:positionV relativeFrom="paragraph">
                  <wp:posOffset>253719</wp:posOffset>
                </wp:positionV>
                <wp:extent cx="4635795" cy="28575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79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Contatos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5" o:spid="_x0000_s1031" style="position:absolute;margin-left:-5.5pt;margin-top:20pt;width:365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Contatos</w:t>
                      </w:r>
                    </w:p>
                  </w:txbxContent>
                </v:textbox>
              </v:rect>
            </w:pict>
          </mc:Fallback>
        </mc:AlternateContent>
      </w:r>
      <w:r w:rsidR="00675768">
        <w:rPr>
          <w:rFonts w:ascii="Courier New" w:hAnsi="Courier New" w:cs="Courier New"/>
        </w:rPr>
        <w:t>.</w:t>
      </w:r>
    </w:p>
    <w:p w:rsidR="00621B6C" w:rsidRDefault="00621B6C" w:rsidP="00675768">
      <w:pPr>
        <w:rPr>
          <w:rFonts w:ascii="Courier New" w:hAnsi="Courier New" w:cs="Courier New"/>
        </w:rPr>
      </w:pPr>
    </w:p>
    <w:p w:rsidR="00621B6C" w:rsidRDefault="00621B6C" w:rsidP="00621B6C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Formulário para contato {</w:t>
      </w:r>
    </w:p>
    <w:p w:rsidR="00675768" w:rsidRDefault="00621B6C" w:rsidP="00621B6C">
      <w:pPr>
        <w:pStyle w:val="PargrafodaLista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Nome Completo, </w:t>
      </w:r>
      <w:proofErr w:type="spellStart"/>
      <w:r>
        <w:rPr>
          <w:rFonts w:ascii="Courier New" w:hAnsi="Courier New" w:cs="Courier New"/>
        </w:rPr>
        <w:t>Email</w:t>
      </w:r>
      <w:proofErr w:type="spellEnd"/>
      <w:r>
        <w:rPr>
          <w:rFonts w:ascii="Courier New" w:hAnsi="Courier New" w:cs="Courier New"/>
        </w:rPr>
        <w:t xml:space="preserve">, Telefone, Cidade, </w:t>
      </w:r>
      <w:r w:rsidRPr="005B5F20">
        <w:rPr>
          <w:rFonts w:ascii="Courier New" w:hAnsi="Courier New" w:cs="Courier New"/>
          <w:highlight w:val="yellow"/>
        </w:rPr>
        <w:t>mensagem</w:t>
      </w:r>
      <w:r w:rsidR="005B5F20">
        <w:rPr>
          <w:rFonts w:ascii="Courier New" w:hAnsi="Courier New" w:cs="Courier New"/>
          <w:highlight w:val="yellow"/>
        </w:rPr>
        <w:t xml:space="preserve"> obrigatório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Captcha</w:t>
      </w:r>
      <w:proofErr w:type="spellEnd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  <w:t>}</w:t>
      </w:r>
    </w:p>
    <w:p w:rsidR="00621B6C" w:rsidRDefault="00621B6C" w:rsidP="00621B6C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Email</w:t>
      </w:r>
      <w:proofErr w:type="spellEnd"/>
      <w:r>
        <w:rPr>
          <w:rFonts w:ascii="Courier New" w:hAnsi="Courier New" w:cs="Courier New"/>
        </w:rPr>
        <w:t xml:space="preserve"> Destinatário</w:t>
      </w:r>
      <w:r w:rsidR="00563636">
        <w:rPr>
          <w:rFonts w:ascii="Courier New" w:hAnsi="Courier New" w:cs="Courier New"/>
        </w:rPr>
        <w:t>: crescercontabilidade@hotmail.com</w:t>
      </w:r>
    </w:p>
    <w:p w:rsidR="00621B6C" w:rsidRDefault="00621B6C" w:rsidP="00621B6C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Telefone para contato</w:t>
      </w:r>
      <w:r w:rsidR="00563636">
        <w:rPr>
          <w:rFonts w:ascii="Courier New" w:hAnsi="Courier New" w:cs="Courier New"/>
        </w:rPr>
        <w:t>: cartão</w:t>
      </w:r>
    </w:p>
    <w:p w:rsidR="00621B6C" w:rsidRPr="00563636" w:rsidRDefault="00563636" w:rsidP="00563636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Endereço e Mapa de localização Google Maps</w:t>
      </w:r>
    </w:p>
    <w:p w:rsidR="00563636" w:rsidRDefault="00621B6C" w:rsidP="00675768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Informações sobre Crescer e Fábio CRM etc...</w:t>
      </w:r>
    </w:p>
    <w:p w:rsidR="00675768" w:rsidRPr="00563636" w:rsidRDefault="00621B6C" w:rsidP="00675768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 w:rsidRPr="00A92C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2D05CC" wp14:editId="35442978">
                <wp:simplePos x="0" y="0"/>
                <wp:positionH relativeFrom="margin">
                  <wp:align>left</wp:align>
                </wp:positionH>
                <wp:positionV relativeFrom="paragraph">
                  <wp:posOffset>224569</wp:posOffset>
                </wp:positionV>
                <wp:extent cx="4635500" cy="285750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0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6" o:spid="_x0000_s1032" style="position:absolute;left:0;text-align:left;margin-left:0;margin-top:17.7pt;width:365pt;height:22.5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3636">
        <w:rPr>
          <w:rFonts w:ascii="Courier New" w:hAnsi="Courier New" w:cs="Courier New"/>
        </w:rPr>
        <w:t>Sem anexar arquivos</w:t>
      </w:r>
    </w:p>
    <w:p w:rsidR="00675768" w:rsidRDefault="00675768">
      <w:pPr>
        <w:rPr>
          <w:rFonts w:ascii="Courier New" w:hAnsi="Courier New" w:cs="Courier New"/>
        </w:rPr>
      </w:pPr>
    </w:p>
    <w:p w:rsidR="00675768" w:rsidRDefault="00563636" w:rsidP="00675768">
      <w:pPr>
        <w:pStyle w:val="PargrafodaLista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Login sem link, diretório separado</w:t>
      </w:r>
    </w:p>
    <w:p w:rsidR="00675768" w:rsidRDefault="00675768" w:rsidP="00FD1664">
      <w:pPr>
        <w:pStyle w:val="PargrafodaLista"/>
        <w:numPr>
          <w:ilvl w:val="0"/>
          <w:numId w:val="4"/>
        </w:numPr>
        <w:rPr>
          <w:rFonts w:ascii="Courier New" w:hAnsi="Courier New" w:cs="Courier New"/>
        </w:rPr>
      </w:pPr>
      <w:r w:rsidRPr="00563636">
        <w:rPr>
          <w:rFonts w:ascii="Courier New" w:hAnsi="Courier New" w:cs="Courier New"/>
        </w:rPr>
        <w:t xml:space="preserve">Login com </w:t>
      </w:r>
      <w:proofErr w:type="spellStart"/>
      <w:r w:rsidR="000E2153" w:rsidRPr="000E2153">
        <w:rPr>
          <w:rFonts w:ascii="Courier New" w:hAnsi="Courier New" w:cs="Courier New"/>
          <w:highlight w:val="yellow"/>
        </w:rPr>
        <w:t>Usarname</w:t>
      </w:r>
      <w:proofErr w:type="spellEnd"/>
    </w:p>
    <w:p w:rsidR="00563636" w:rsidRPr="00563636" w:rsidRDefault="00563636" w:rsidP="00FD1664">
      <w:pPr>
        <w:pStyle w:val="PargrafodaLista"/>
        <w:numPr>
          <w:ilvl w:val="0"/>
          <w:numId w:val="4"/>
        </w:numPr>
        <w:rPr>
          <w:rFonts w:ascii="Courier New" w:hAnsi="Courier New" w:cs="Courier New"/>
        </w:rPr>
      </w:pPr>
    </w:p>
    <w:p w:rsidR="00675768" w:rsidRDefault="00CB0076" w:rsidP="003529ED">
      <w:pPr>
        <w:rPr>
          <w:rFonts w:ascii="Courier New" w:hAnsi="Courier New" w:cs="Courier New"/>
        </w:rPr>
      </w:pPr>
      <w:r w:rsidRPr="00A92CE2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F025AF" wp14:editId="4EE25FD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635795" cy="285750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79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076" w:rsidRPr="00A92CE2" w:rsidRDefault="00CB0076" w:rsidP="00CB0076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Outros: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F025AF" id="Retângulo 7" o:spid="_x0000_s1033" style="position:absolute;margin-left:0;margin-top:-.05pt;width:365pt;height:2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" fillcolor="red" stroked="f" strokeweight="1pt">
                <v:textbox>
                  <w:txbxContent>
                    <w:p w:rsidR="00CB0076" w:rsidRPr="00A92CE2" w:rsidRDefault="00CB0076" w:rsidP="00CB0076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Outros:</w:t>
                      </w:r>
                    </w:p>
                  </w:txbxContent>
                </v:textbox>
              </v:rect>
            </w:pict>
          </mc:Fallback>
        </mc:AlternateContent>
      </w:r>
    </w:p>
    <w:p w:rsidR="00CB0076" w:rsidRDefault="00CB0076" w:rsidP="00CB0076">
      <w:pPr>
        <w:pStyle w:val="PargrafodaLista"/>
        <w:numPr>
          <w:ilvl w:val="0"/>
          <w:numId w:val="3"/>
        </w:numPr>
      </w:pPr>
      <w:r>
        <w:lastRenderedPageBreak/>
        <w:t>Página</w:t>
      </w:r>
      <w:r w:rsidR="00563636">
        <w:t xml:space="preserve"> </w:t>
      </w:r>
      <w:proofErr w:type="gramStart"/>
      <w:r w:rsidR="00563636">
        <w:t>várias ,</w:t>
      </w:r>
      <w:proofErr w:type="gramEnd"/>
      <w:r w:rsidR="00563636">
        <w:t xml:space="preserve"> diretórios</w:t>
      </w:r>
    </w:p>
    <w:p w:rsidR="00CB0076" w:rsidRDefault="00CB0076" w:rsidP="00CB0076">
      <w:pPr>
        <w:pStyle w:val="PargrafodaLista"/>
        <w:numPr>
          <w:ilvl w:val="0"/>
          <w:numId w:val="3"/>
        </w:numPr>
      </w:pPr>
      <w:r>
        <w:t xml:space="preserve">Cores: </w:t>
      </w:r>
      <w:r w:rsidR="00563636">
        <w:t xml:space="preserve"> padrão azul, amarelo preto, e cinza</w:t>
      </w:r>
    </w:p>
    <w:p w:rsidR="00CB0076" w:rsidRDefault="00CB0076" w:rsidP="00CB0076">
      <w:pPr>
        <w:pStyle w:val="PargrafodaLista"/>
        <w:numPr>
          <w:ilvl w:val="0"/>
          <w:numId w:val="3"/>
        </w:numPr>
      </w:pPr>
      <w:r>
        <w:t xml:space="preserve">Fonte: </w:t>
      </w:r>
    </w:p>
    <w:p w:rsidR="00CB0076" w:rsidRDefault="00CB0076" w:rsidP="005E606C">
      <w:pPr>
        <w:pStyle w:val="PargrafodaLista"/>
        <w:numPr>
          <w:ilvl w:val="0"/>
          <w:numId w:val="3"/>
        </w:numPr>
      </w:pPr>
      <w:r>
        <w:t xml:space="preserve">Fundos Claros </w:t>
      </w:r>
      <w:proofErr w:type="gramStart"/>
      <w:r>
        <w:t>ou  escuros</w:t>
      </w:r>
      <w:proofErr w:type="gramEnd"/>
      <w:r>
        <w:t xml:space="preserve"> </w:t>
      </w:r>
    </w:p>
    <w:p w:rsidR="00C70066" w:rsidRDefault="00CB0076" w:rsidP="00C70066">
      <w:pPr>
        <w:pStyle w:val="PargrafodaLista"/>
        <w:numPr>
          <w:ilvl w:val="0"/>
          <w:numId w:val="3"/>
        </w:numPr>
      </w:pPr>
      <w:r>
        <w:t xml:space="preserve">Domínio:    + - </w:t>
      </w:r>
      <w:proofErr w:type="gramStart"/>
      <w:r>
        <w:t>150 plano</w:t>
      </w:r>
      <w:proofErr w:type="gramEnd"/>
      <w:r>
        <w:t xml:space="preserve"> Anual Básico</w:t>
      </w:r>
    </w:p>
    <w:p w:rsidR="00C70066" w:rsidRDefault="005E606C" w:rsidP="00C70066">
      <w:pPr>
        <w:pStyle w:val="PargrafodaLista"/>
        <w:numPr>
          <w:ilvl w:val="0"/>
          <w:numId w:val="3"/>
        </w:numPr>
      </w:pPr>
      <w:r>
        <w:t xml:space="preserve">Deixar para Versão 02 do site -- </w:t>
      </w:r>
      <w:r w:rsidR="00C70066">
        <w:t xml:space="preserve">Ideias:  </w:t>
      </w:r>
      <w:proofErr w:type="gramStart"/>
      <w:r w:rsidR="00C70066">
        <w:t>disponibilizar  arquivos</w:t>
      </w:r>
      <w:proofErr w:type="gramEnd"/>
      <w:r w:rsidR="00C70066">
        <w:t xml:space="preserve"> para  download (planilhas de  cálculos) colocar no painel opção para  adicionar um título, descrição, imagem pequena e  listar via  banco de dados.</w:t>
      </w:r>
    </w:p>
    <w:p w:rsidR="00CB0076" w:rsidRPr="003529ED" w:rsidRDefault="00CB0076" w:rsidP="003529ED">
      <w:pPr>
        <w:rPr>
          <w:rFonts w:ascii="Courier New" w:hAnsi="Courier New" w:cs="Courier New"/>
        </w:rPr>
      </w:pPr>
    </w:p>
    <w:sectPr w:rsidR="00CB0076" w:rsidRPr="00352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D25BD"/>
    <w:multiLevelType w:val="hybridMultilevel"/>
    <w:tmpl w:val="F82EC3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331FFA"/>
    <w:multiLevelType w:val="hybridMultilevel"/>
    <w:tmpl w:val="B73888EC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20768"/>
    <w:multiLevelType w:val="hybridMultilevel"/>
    <w:tmpl w:val="ACCEF2D8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028A6"/>
    <w:multiLevelType w:val="hybridMultilevel"/>
    <w:tmpl w:val="30A20B78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E30AF"/>
    <w:multiLevelType w:val="hybridMultilevel"/>
    <w:tmpl w:val="5CA46C12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56C63"/>
    <w:multiLevelType w:val="hybridMultilevel"/>
    <w:tmpl w:val="C224687A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3605D"/>
    <w:multiLevelType w:val="hybridMultilevel"/>
    <w:tmpl w:val="1C64A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B3CAE"/>
    <w:multiLevelType w:val="hybridMultilevel"/>
    <w:tmpl w:val="7C843AB4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5D"/>
    <w:rsid w:val="000B72CD"/>
    <w:rsid w:val="000E2153"/>
    <w:rsid w:val="003529ED"/>
    <w:rsid w:val="00475F7A"/>
    <w:rsid w:val="004D2FDC"/>
    <w:rsid w:val="00515941"/>
    <w:rsid w:val="00534ACF"/>
    <w:rsid w:val="00563636"/>
    <w:rsid w:val="005B5F20"/>
    <w:rsid w:val="005D45D9"/>
    <w:rsid w:val="005E606C"/>
    <w:rsid w:val="00621B6C"/>
    <w:rsid w:val="00625895"/>
    <w:rsid w:val="00675768"/>
    <w:rsid w:val="006840F8"/>
    <w:rsid w:val="00760277"/>
    <w:rsid w:val="007C74D7"/>
    <w:rsid w:val="00822CB1"/>
    <w:rsid w:val="00830808"/>
    <w:rsid w:val="00983A1A"/>
    <w:rsid w:val="00A37828"/>
    <w:rsid w:val="00A54182"/>
    <w:rsid w:val="00A92CE2"/>
    <w:rsid w:val="00AA5364"/>
    <w:rsid w:val="00AD3443"/>
    <w:rsid w:val="00B0056D"/>
    <w:rsid w:val="00B133AD"/>
    <w:rsid w:val="00B21D95"/>
    <w:rsid w:val="00C0069A"/>
    <w:rsid w:val="00C0445D"/>
    <w:rsid w:val="00C70066"/>
    <w:rsid w:val="00CB0076"/>
    <w:rsid w:val="00D576DF"/>
    <w:rsid w:val="00D80314"/>
    <w:rsid w:val="00E70DC3"/>
    <w:rsid w:val="00ED0B9F"/>
    <w:rsid w:val="00F14DA0"/>
    <w:rsid w:val="00F5722C"/>
    <w:rsid w:val="00F8195B"/>
    <w:rsid w:val="00F90733"/>
    <w:rsid w:val="00FD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C3393"/>
  <w15:chartTrackingRefBased/>
  <w15:docId w15:val="{4CC280D8-EA9E-4E13-8279-3156383A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5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2CE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6757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5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75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XAMPP\htdocs\fabio\Levantamento%20de%20%20Requisitos%20V1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Levantamento de  Requisitos V1.dotx</Template>
  <TotalTime>1041</TotalTime>
  <Pages>3</Pages>
  <Words>454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Wickert</dc:creator>
  <cp:keywords/>
  <dc:description/>
  <cp:lastModifiedBy>Diego Wickert</cp:lastModifiedBy>
  <cp:revision>4</cp:revision>
  <cp:lastPrinted>2018-04-30T20:45:00Z</cp:lastPrinted>
  <dcterms:created xsi:type="dcterms:W3CDTF">2018-04-30T22:24:00Z</dcterms:created>
  <dcterms:modified xsi:type="dcterms:W3CDTF">2018-06-09T23:13:00Z</dcterms:modified>
</cp:coreProperties>
</file>